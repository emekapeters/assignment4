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D1" w:rsidRDefault="00690C0C" w:rsidP="00690C0C">
      <w:pPr>
        <w:jc w:val="center"/>
        <w:rPr>
          <w:b/>
          <w:sz w:val="36"/>
        </w:rPr>
      </w:pPr>
      <w:r>
        <w:rPr>
          <w:b/>
          <w:sz w:val="36"/>
        </w:rPr>
        <w:t>ELEC 4700</w:t>
      </w:r>
    </w:p>
    <w:p w:rsidR="00690C0C" w:rsidRDefault="00690C0C" w:rsidP="00690C0C">
      <w:pPr>
        <w:jc w:val="center"/>
        <w:rPr>
          <w:b/>
          <w:sz w:val="36"/>
        </w:rPr>
      </w:pPr>
    </w:p>
    <w:p w:rsidR="00690C0C" w:rsidRDefault="00690C0C" w:rsidP="00690C0C">
      <w:pPr>
        <w:jc w:val="center"/>
        <w:rPr>
          <w:b/>
          <w:sz w:val="36"/>
        </w:rPr>
      </w:pPr>
    </w:p>
    <w:p w:rsidR="00690C0C" w:rsidRDefault="00690C0C" w:rsidP="00690C0C">
      <w:pPr>
        <w:jc w:val="center"/>
        <w:rPr>
          <w:b/>
          <w:sz w:val="36"/>
        </w:rPr>
      </w:pPr>
      <w:r>
        <w:rPr>
          <w:b/>
          <w:sz w:val="36"/>
        </w:rPr>
        <w:t>ASSIGNMENT 4</w:t>
      </w:r>
    </w:p>
    <w:p w:rsidR="00690C0C" w:rsidRDefault="00690C0C" w:rsidP="00690C0C">
      <w:pPr>
        <w:jc w:val="center"/>
        <w:rPr>
          <w:b/>
          <w:sz w:val="36"/>
        </w:rPr>
      </w:pPr>
      <w:r>
        <w:rPr>
          <w:b/>
          <w:sz w:val="36"/>
        </w:rPr>
        <w:t>CIRCUIT MODELING</w:t>
      </w:r>
    </w:p>
    <w:p w:rsidR="00690C0C" w:rsidRDefault="00690C0C" w:rsidP="00690C0C">
      <w:pPr>
        <w:jc w:val="center"/>
        <w:rPr>
          <w:b/>
          <w:sz w:val="36"/>
        </w:rPr>
      </w:pPr>
    </w:p>
    <w:p w:rsidR="00690C0C" w:rsidRDefault="00690C0C" w:rsidP="00690C0C">
      <w:pPr>
        <w:jc w:val="center"/>
        <w:rPr>
          <w:b/>
          <w:sz w:val="36"/>
        </w:rPr>
      </w:pPr>
    </w:p>
    <w:p w:rsidR="00690C0C" w:rsidRDefault="00690C0C" w:rsidP="00690C0C">
      <w:pPr>
        <w:jc w:val="center"/>
        <w:rPr>
          <w:sz w:val="28"/>
        </w:rPr>
      </w:pPr>
      <w:r>
        <w:rPr>
          <w:b/>
          <w:sz w:val="28"/>
        </w:rPr>
        <w:t xml:space="preserve">Submitted By: </w:t>
      </w:r>
      <w:proofErr w:type="spellStart"/>
      <w:r>
        <w:rPr>
          <w:sz w:val="28"/>
        </w:rPr>
        <w:t>Emeka</w:t>
      </w:r>
      <w:proofErr w:type="spellEnd"/>
      <w:r>
        <w:rPr>
          <w:sz w:val="28"/>
        </w:rPr>
        <w:t xml:space="preserve"> Peters</w:t>
      </w: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  <w:r>
        <w:rPr>
          <w:b/>
          <w:sz w:val="28"/>
        </w:rPr>
        <w:t xml:space="preserve">Date Submitted: </w:t>
      </w:r>
      <w:r>
        <w:rPr>
          <w:sz w:val="28"/>
        </w:rPr>
        <w:t>09/04/2018</w:t>
      </w: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jc w:val="center"/>
        <w:rPr>
          <w:sz w:val="28"/>
        </w:rPr>
      </w:pPr>
    </w:p>
    <w:p w:rsidR="00690C0C" w:rsidRDefault="00690C0C" w:rsidP="00690C0C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Question 1</w:t>
      </w:r>
    </w:p>
    <w:p w:rsidR="00690C0C" w:rsidRDefault="00690C0C" w:rsidP="00690C0C">
      <w:pPr>
        <w:rPr>
          <w:sz w:val="24"/>
        </w:rPr>
      </w:pPr>
      <w:r>
        <w:rPr>
          <w:sz w:val="24"/>
        </w:rPr>
        <w:t>The differential equations and matrices were obtained from PA9 and are shown below:</w:t>
      </w:r>
    </w:p>
    <w:p w:rsidR="00690C0C" w:rsidRDefault="00CB36EC" w:rsidP="00CB36EC">
      <w:pPr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0C9EFE61" wp14:editId="2605B940">
            <wp:extent cx="586740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0C" w:rsidRDefault="00690C0C" w:rsidP="00690C0C">
      <w:pPr>
        <w:jc w:val="center"/>
        <w:rPr>
          <w:sz w:val="24"/>
        </w:rPr>
      </w:pPr>
    </w:p>
    <w:p w:rsidR="00690C0C" w:rsidRDefault="00690C0C" w:rsidP="00690C0C">
      <w:pPr>
        <w:rPr>
          <w:sz w:val="24"/>
        </w:rPr>
      </w:pPr>
      <w:r>
        <w:rPr>
          <w:sz w:val="24"/>
        </w:rPr>
        <w:t>The matrices can also be seen in the MATLAB code that was submitted along with the lab report.</w:t>
      </w:r>
    </w:p>
    <w:p w:rsidR="00690C0C" w:rsidRDefault="00690C0C" w:rsidP="00690C0C">
      <w:pPr>
        <w:rPr>
          <w:sz w:val="24"/>
        </w:rPr>
      </w:pPr>
    </w:p>
    <w:p w:rsidR="00690C0C" w:rsidRDefault="00690C0C" w:rsidP="00690C0C">
      <w:pPr>
        <w:rPr>
          <w:sz w:val="24"/>
        </w:rPr>
      </w:pPr>
    </w:p>
    <w:p w:rsidR="00690C0C" w:rsidRDefault="00690C0C" w:rsidP="00690C0C">
      <w:pPr>
        <w:rPr>
          <w:sz w:val="24"/>
        </w:rPr>
      </w:pPr>
    </w:p>
    <w:p w:rsidR="00690C0C" w:rsidRDefault="00690C0C" w:rsidP="00690C0C">
      <w:pPr>
        <w:rPr>
          <w:sz w:val="24"/>
        </w:rPr>
      </w:pPr>
    </w:p>
    <w:p w:rsidR="00690C0C" w:rsidRDefault="00690C0C" w:rsidP="00690C0C">
      <w:pPr>
        <w:rPr>
          <w:sz w:val="24"/>
        </w:rPr>
      </w:pPr>
    </w:p>
    <w:p w:rsidR="00690C0C" w:rsidRDefault="00690C0C" w:rsidP="00690C0C">
      <w:pPr>
        <w:rPr>
          <w:sz w:val="24"/>
        </w:rPr>
      </w:pPr>
      <w:r>
        <w:rPr>
          <w:sz w:val="24"/>
        </w:rPr>
        <w:lastRenderedPageBreak/>
        <w:t xml:space="preserve">The DC Sweep Vin and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plots, along with the frequency spectrums can b</w:t>
      </w:r>
      <w:r w:rsidR="00F26B82">
        <w:rPr>
          <w:sz w:val="24"/>
        </w:rPr>
        <w:t>e seen in figures 1 to 3 below:</w:t>
      </w:r>
    </w:p>
    <w:p w:rsidR="00690C0C" w:rsidRDefault="00F26B82" w:rsidP="00F26B82">
      <w:pPr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6228630E" wp14:editId="227FAB22">
            <wp:extent cx="3640887" cy="2939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680" cy="29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82" w:rsidRDefault="00F26B82" w:rsidP="00F26B82">
      <w:pPr>
        <w:jc w:val="center"/>
        <w:rPr>
          <w:sz w:val="24"/>
        </w:rPr>
      </w:pPr>
      <w:r>
        <w:rPr>
          <w:sz w:val="24"/>
        </w:rPr>
        <w:t xml:space="preserve">Figure 1: DC Sweep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vs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</w:t>
      </w:r>
    </w:p>
    <w:p w:rsidR="00F26B82" w:rsidRDefault="00F26B82" w:rsidP="00F26B82">
      <w:pPr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3AF97BCF" wp14:editId="100F75C4">
            <wp:extent cx="3779628" cy="29662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13" cy="29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82" w:rsidRDefault="00F26B82" w:rsidP="00F26B82">
      <w:pPr>
        <w:jc w:val="center"/>
        <w:rPr>
          <w:sz w:val="24"/>
        </w:rPr>
      </w:pPr>
      <w:r>
        <w:rPr>
          <w:sz w:val="24"/>
        </w:rPr>
        <w:t xml:space="preserve">Figure 2: V2 vs </w:t>
      </w:r>
      <w:proofErr w:type="gramStart"/>
      <w:r>
        <w:rPr>
          <w:sz w:val="24"/>
        </w:rPr>
        <w:t>Vin</w:t>
      </w:r>
      <w:proofErr w:type="gramEnd"/>
    </w:p>
    <w:p w:rsidR="00F26B82" w:rsidRDefault="00F26B82" w:rsidP="00F26B82">
      <w:pPr>
        <w:jc w:val="center"/>
        <w:rPr>
          <w:sz w:val="24"/>
        </w:rPr>
      </w:pPr>
    </w:p>
    <w:p w:rsidR="00F26B82" w:rsidRDefault="00F26B82" w:rsidP="00F26B82">
      <w:pPr>
        <w:jc w:val="center"/>
        <w:rPr>
          <w:sz w:val="24"/>
        </w:rPr>
      </w:pPr>
    </w:p>
    <w:p w:rsidR="00F26B82" w:rsidRDefault="00F26B82" w:rsidP="00F26B82">
      <w:pPr>
        <w:jc w:val="center"/>
        <w:rPr>
          <w:sz w:val="24"/>
        </w:rPr>
      </w:pPr>
    </w:p>
    <w:p w:rsidR="00F26B82" w:rsidRDefault="00F26B82" w:rsidP="00F26B82">
      <w:pPr>
        <w:jc w:val="center"/>
        <w:rPr>
          <w:sz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1DCB74E" wp14:editId="17350F25">
            <wp:extent cx="3881887" cy="299866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312" cy="30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82" w:rsidRDefault="00F26B82" w:rsidP="00F26B82">
      <w:pPr>
        <w:jc w:val="center"/>
        <w:rPr>
          <w:sz w:val="24"/>
        </w:rPr>
      </w:pPr>
      <w:r>
        <w:rPr>
          <w:sz w:val="24"/>
        </w:rPr>
        <w:t xml:space="preserve">Figure 3: Bode Plot of Gain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>/Vin</w:t>
      </w:r>
    </w:p>
    <w:p w:rsidR="00CB36EC" w:rsidRDefault="00CB36EC" w:rsidP="00CB36EC">
      <w:pPr>
        <w:rPr>
          <w:sz w:val="24"/>
        </w:rPr>
      </w:pPr>
      <w:r>
        <w:rPr>
          <w:sz w:val="24"/>
        </w:rPr>
        <w:t>The requested histogram of gain can be found in figure 4 below:</w:t>
      </w:r>
    </w:p>
    <w:p w:rsidR="00F26B82" w:rsidRDefault="00CB36EC" w:rsidP="00CB36EC">
      <w:pPr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757987DA" wp14:editId="0825842B">
            <wp:extent cx="46958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EC" w:rsidRDefault="00CB36EC" w:rsidP="00CB36EC">
      <w:pPr>
        <w:jc w:val="center"/>
        <w:rPr>
          <w:sz w:val="24"/>
        </w:rPr>
      </w:pPr>
      <w:r>
        <w:rPr>
          <w:sz w:val="24"/>
        </w:rPr>
        <w:t>Figure 4: Gain Histogram</w:t>
      </w:r>
    </w:p>
    <w:p w:rsidR="00CB36EC" w:rsidRDefault="00CB36EC" w:rsidP="00CB36EC">
      <w:pPr>
        <w:jc w:val="center"/>
        <w:rPr>
          <w:sz w:val="24"/>
        </w:rPr>
      </w:pPr>
    </w:p>
    <w:p w:rsidR="00CB36EC" w:rsidRDefault="00CB36EC" w:rsidP="00CB36EC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Question 2:</w:t>
      </w:r>
    </w:p>
    <w:p w:rsidR="00E67E3C" w:rsidRPr="00E67E3C" w:rsidRDefault="00E67E3C" w:rsidP="00CB36EC">
      <w:pPr>
        <w:rPr>
          <w:sz w:val="24"/>
        </w:rPr>
      </w:pPr>
      <w:r>
        <w:rPr>
          <w:sz w:val="24"/>
        </w:rPr>
        <w:t xml:space="preserve">This part of the experiment involved simulating the circuit with different types of input signals for 1s (In 1000 </w:t>
      </w:r>
      <w:proofErr w:type="spellStart"/>
      <w:r>
        <w:rPr>
          <w:sz w:val="24"/>
        </w:rPr>
        <w:t>timesteps</w:t>
      </w:r>
      <w:proofErr w:type="spellEnd"/>
      <w:r>
        <w:rPr>
          <w:sz w:val="24"/>
        </w:rPr>
        <w:t>).</w:t>
      </w:r>
    </w:p>
    <w:p w:rsidR="00E67E3C" w:rsidRPr="00E67E3C" w:rsidRDefault="00CB36EC" w:rsidP="00E67E3C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The input in this part of the experiment was a step that goes from 0 to 1 at 0.03s</w:t>
      </w:r>
      <w:r w:rsidR="00E67E3C">
        <w:rPr>
          <w:sz w:val="24"/>
        </w:rPr>
        <w:t>. The time domain and frequency domain input and output plots are shown in the figures below:</w:t>
      </w:r>
    </w:p>
    <w:p w:rsidR="00E67E3C" w:rsidRDefault="00E67E3C" w:rsidP="00E67E3C">
      <w:pPr>
        <w:pStyle w:val="ListParagraph"/>
        <w:ind w:left="1080"/>
        <w:rPr>
          <w:b/>
          <w:sz w:val="24"/>
          <w:u w:val="single"/>
        </w:rPr>
      </w:pPr>
    </w:p>
    <w:p w:rsidR="00E67E3C" w:rsidRPr="00E67E3C" w:rsidRDefault="00E67E3C" w:rsidP="00E67E3C">
      <w:pPr>
        <w:pStyle w:val="ListParagraph"/>
        <w:ind w:left="1080"/>
        <w:rPr>
          <w:b/>
          <w:sz w:val="24"/>
          <w:u w:val="single"/>
        </w:rPr>
      </w:pPr>
    </w:p>
    <w:p w:rsidR="00E67E3C" w:rsidRDefault="00E67E3C" w:rsidP="00E67E3C">
      <w:pPr>
        <w:pStyle w:val="ListParagraph"/>
        <w:ind w:left="1080"/>
        <w:jc w:val="center"/>
        <w:rPr>
          <w:b/>
          <w:sz w:val="24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1D79DA06" wp14:editId="0965D42B">
            <wp:extent cx="503872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3C" w:rsidRDefault="00E67E3C" w:rsidP="00E67E3C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 xml:space="preserve">Figure 5: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Time domain plots for Unit step function</w:t>
      </w:r>
    </w:p>
    <w:p w:rsidR="00E67E3C" w:rsidRDefault="00E67E3C" w:rsidP="00E67E3C">
      <w:pPr>
        <w:pStyle w:val="ListParagraph"/>
        <w:ind w:left="1080"/>
        <w:jc w:val="center"/>
        <w:rPr>
          <w:sz w:val="24"/>
        </w:rPr>
      </w:pPr>
    </w:p>
    <w:p w:rsidR="00E67E3C" w:rsidRDefault="00E67E3C" w:rsidP="00E67E3C">
      <w:pPr>
        <w:pStyle w:val="ListParagraph"/>
        <w:ind w:left="1080"/>
        <w:jc w:val="center"/>
        <w:rPr>
          <w:sz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00E8D04" wp14:editId="5C69F5C8">
            <wp:extent cx="4564131" cy="3593805"/>
            <wp:effectExtent l="0" t="0" r="825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7329" cy="36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3C" w:rsidRDefault="00E67E3C" w:rsidP="00E67E3C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 xml:space="preserve">Figure 6: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Frequency Spectrum for unit step function</w:t>
      </w:r>
    </w:p>
    <w:p w:rsidR="00E67E3C" w:rsidRDefault="00E67E3C" w:rsidP="00E67E3C">
      <w:pPr>
        <w:pStyle w:val="ListParagraph"/>
        <w:ind w:left="1080"/>
        <w:jc w:val="center"/>
        <w:rPr>
          <w:sz w:val="24"/>
        </w:rPr>
      </w:pPr>
    </w:p>
    <w:p w:rsidR="00E67E3C" w:rsidRDefault="00E67E3C" w:rsidP="00E67E3C">
      <w:pPr>
        <w:pStyle w:val="ListParagraph"/>
        <w:ind w:left="1080"/>
        <w:jc w:val="center"/>
        <w:rPr>
          <w:sz w:val="24"/>
        </w:rPr>
      </w:pPr>
    </w:p>
    <w:p w:rsidR="00E67E3C" w:rsidRDefault="00E67E3C" w:rsidP="00E67E3C">
      <w:pPr>
        <w:pStyle w:val="ListParagraph"/>
        <w:ind w:left="1080"/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21E08EBE" wp14:editId="03A15BB8">
            <wp:extent cx="4598360" cy="35889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651" cy="35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3C" w:rsidRPr="00E67E3C" w:rsidRDefault="00E67E3C" w:rsidP="00E67E3C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 xml:space="preserve">Figure 7: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Frequency Spectrum for unit step function</w:t>
      </w:r>
    </w:p>
    <w:p w:rsidR="00553787" w:rsidRDefault="00553787" w:rsidP="00E67E3C">
      <w:pPr>
        <w:pStyle w:val="ListParagraph"/>
        <w:ind w:left="1080"/>
        <w:jc w:val="center"/>
        <w:rPr>
          <w:noProof/>
          <w:lang w:val="en-CA" w:eastAsia="en-CA"/>
        </w:rPr>
      </w:pPr>
    </w:p>
    <w:p w:rsidR="00553787" w:rsidRPr="00553787" w:rsidRDefault="00553787" w:rsidP="00553787">
      <w:pPr>
        <w:pStyle w:val="ListParagraph"/>
        <w:numPr>
          <w:ilvl w:val="0"/>
          <w:numId w:val="1"/>
        </w:numPr>
        <w:rPr>
          <w:b/>
          <w:noProof/>
          <w:sz w:val="24"/>
          <w:lang w:val="en-CA" w:eastAsia="en-CA"/>
        </w:rPr>
      </w:pPr>
      <w:r>
        <w:rPr>
          <w:noProof/>
          <w:sz w:val="24"/>
          <w:lang w:val="en-CA" w:eastAsia="en-CA"/>
        </w:rPr>
        <w:lastRenderedPageBreak/>
        <w:t>This part of the experiment involved simulating the circuit wiyth an input signal of sin(2</w:t>
      </w:r>
      <w:r>
        <w:rPr>
          <w:rFonts w:cstheme="minorHAnsi"/>
          <w:noProof/>
          <w:sz w:val="24"/>
          <w:lang w:val="en-CA" w:eastAsia="en-CA"/>
        </w:rPr>
        <w:t>π</w:t>
      </w:r>
      <w:r>
        <w:rPr>
          <w:noProof/>
          <w:sz w:val="24"/>
          <w:lang w:val="en-CA" w:eastAsia="en-CA"/>
        </w:rPr>
        <w:t>ft) where f = 1/0.03</w:t>
      </w:r>
    </w:p>
    <w:p w:rsidR="00553787" w:rsidRDefault="00553787" w:rsidP="00553787">
      <w:pPr>
        <w:pStyle w:val="ListParagraph"/>
        <w:ind w:left="1080"/>
        <w:rPr>
          <w:noProof/>
          <w:sz w:val="24"/>
          <w:lang w:val="en-CA" w:eastAsia="en-CA"/>
        </w:rPr>
      </w:pPr>
    </w:p>
    <w:p w:rsidR="00553787" w:rsidRPr="00553787" w:rsidRDefault="00553787" w:rsidP="00553787">
      <w:pPr>
        <w:pStyle w:val="ListParagraph"/>
        <w:ind w:left="1080"/>
        <w:rPr>
          <w:b/>
          <w:noProof/>
          <w:sz w:val="24"/>
          <w:lang w:val="en-CA" w:eastAsia="en-CA"/>
        </w:rPr>
      </w:pPr>
    </w:p>
    <w:p w:rsidR="00553787" w:rsidRPr="00553787" w:rsidRDefault="00553787" w:rsidP="00553787">
      <w:pPr>
        <w:pStyle w:val="ListParagraph"/>
        <w:ind w:left="1080"/>
        <w:rPr>
          <w:b/>
          <w:noProof/>
          <w:sz w:val="24"/>
          <w:lang w:val="en-CA" w:eastAsia="en-CA"/>
        </w:rPr>
      </w:pPr>
    </w:p>
    <w:p w:rsidR="00E67E3C" w:rsidRDefault="00553787" w:rsidP="00E67E3C">
      <w:pPr>
        <w:pStyle w:val="ListParagraph"/>
        <w:ind w:left="1080"/>
        <w:jc w:val="center"/>
        <w:rPr>
          <w:b/>
          <w:sz w:val="24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2A316F62" wp14:editId="345E5359">
            <wp:extent cx="4761739" cy="3615070"/>
            <wp:effectExtent l="0" t="0" r="127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672" cy="363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3C" w:rsidRDefault="00553787" w:rsidP="00E67E3C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>Figure 8</w:t>
      </w:r>
      <w:r w:rsidR="00E67E3C">
        <w:rPr>
          <w:sz w:val="24"/>
        </w:rPr>
        <w:t xml:space="preserve">: </w:t>
      </w:r>
      <w:proofErr w:type="gramStart"/>
      <w:r w:rsidR="00E67E3C">
        <w:rPr>
          <w:sz w:val="24"/>
        </w:rPr>
        <w:t>Vin</w:t>
      </w:r>
      <w:proofErr w:type="gramEnd"/>
      <w:r w:rsidR="00E67E3C">
        <w:rPr>
          <w:sz w:val="24"/>
        </w:rPr>
        <w:t xml:space="preserve"> and </w:t>
      </w:r>
      <w:proofErr w:type="spellStart"/>
      <w:r w:rsidR="00E67E3C">
        <w:rPr>
          <w:sz w:val="24"/>
        </w:rPr>
        <w:t>Vout</w:t>
      </w:r>
      <w:proofErr w:type="spellEnd"/>
      <w:r w:rsidR="00E67E3C">
        <w:rPr>
          <w:sz w:val="24"/>
        </w:rPr>
        <w:t xml:space="preserve"> Time domain plots for </w:t>
      </w:r>
      <w:r>
        <w:rPr>
          <w:sz w:val="24"/>
        </w:rPr>
        <w:t>sine</w:t>
      </w:r>
      <w:r w:rsidR="00E67E3C">
        <w:rPr>
          <w:sz w:val="24"/>
        </w:rPr>
        <w:t xml:space="preserve"> function</w:t>
      </w:r>
    </w:p>
    <w:p w:rsidR="00E67E3C" w:rsidRDefault="00E67E3C" w:rsidP="00E67E3C">
      <w:pPr>
        <w:pStyle w:val="ListParagraph"/>
        <w:ind w:left="1080"/>
        <w:jc w:val="center"/>
        <w:rPr>
          <w:sz w:val="24"/>
        </w:rPr>
      </w:pPr>
    </w:p>
    <w:p w:rsidR="00E67E3C" w:rsidRDefault="00553787" w:rsidP="00E67E3C">
      <w:pPr>
        <w:pStyle w:val="ListParagraph"/>
        <w:ind w:left="1080"/>
        <w:jc w:val="center"/>
        <w:rPr>
          <w:sz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61A834B" wp14:editId="01914A5B">
            <wp:extent cx="4727944" cy="37675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814" cy="37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3C" w:rsidRPr="00E67E3C" w:rsidRDefault="00553787" w:rsidP="00E67E3C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>Figure 9</w:t>
      </w:r>
      <w:r w:rsidR="00E67E3C">
        <w:rPr>
          <w:sz w:val="24"/>
        </w:rPr>
        <w:t xml:space="preserve">: </w:t>
      </w:r>
      <w:proofErr w:type="gramStart"/>
      <w:r w:rsidR="00E67E3C">
        <w:rPr>
          <w:sz w:val="24"/>
        </w:rPr>
        <w:t>Vin</w:t>
      </w:r>
      <w:proofErr w:type="gramEnd"/>
      <w:r w:rsidR="00E67E3C">
        <w:rPr>
          <w:sz w:val="24"/>
        </w:rPr>
        <w:t xml:space="preserve"> Frequency Spectrum for </w:t>
      </w:r>
      <w:r>
        <w:rPr>
          <w:sz w:val="24"/>
        </w:rPr>
        <w:t>sine</w:t>
      </w:r>
      <w:r w:rsidR="00E67E3C">
        <w:rPr>
          <w:sz w:val="24"/>
        </w:rPr>
        <w:t xml:space="preserve"> function</w:t>
      </w:r>
    </w:p>
    <w:p w:rsidR="00E67E3C" w:rsidRDefault="00553787" w:rsidP="00E67E3C">
      <w:pPr>
        <w:pStyle w:val="ListParagraph"/>
        <w:ind w:left="1080"/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5B12E4D9" wp14:editId="464D293C">
            <wp:extent cx="4580446" cy="385961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5166" cy="38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3C" w:rsidRDefault="00553787" w:rsidP="00553787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>Figure 10</w:t>
      </w:r>
      <w:r w:rsidR="00E67E3C">
        <w:rPr>
          <w:sz w:val="24"/>
        </w:rPr>
        <w:t xml:space="preserve">: </w:t>
      </w:r>
      <w:proofErr w:type="spellStart"/>
      <w:r w:rsidR="00E67E3C">
        <w:rPr>
          <w:sz w:val="24"/>
        </w:rPr>
        <w:t>Vout</w:t>
      </w:r>
      <w:proofErr w:type="spellEnd"/>
      <w:r w:rsidR="00E67E3C">
        <w:rPr>
          <w:sz w:val="24"/>
        </w:rPr>
        <w:t xml:space="preserve"> Frequency Spectrum for </w:t>
      </w:r>
      <w:r>
        <w:rPr>
          <w:sz w:val="24"/>
        </w:rPr>
        <w:t>sine</w:t>
      </w:r>
      <w:r w:rsidR="00E67E3C">
        <w:rPr>
          <w:sz w:val="24"/>
        </w:rPr>
        <w:t xml:space="preserve"> function</w:t>
      </w:r>
    </w:p>
    <w:p w:rsidR="00553787" w:rsidRPr="00553787" w:rsidRDefault="00553787" w:rsidP="0055378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This part of the experiment involved simulating the circuit with a Gaussian input with standard deviation of 0.03s and delay of 0.06s. The requested plots are shown below:</w:t>
      </w:r>
    </w:p>
    <w:p w:rsidR="00553787" w:rsidRDefault="00553787" w:rsidP="00553787">
      <w:pPr>
        <w:pStyle w:val="ListParagraph"/>
        <w:ind w:left="1080"/>
        <w:rPr>
          <w:sz w:val="24"/>
        </w:rPr>
      </w:pPr>
    </w:p>
    <w:p w:rsidR="00553787" w:rsidRPr="00553787" w:rsidRDefault="00553787" w:rsidP="00553787">
      <w:pPr>
        <w:pStyle w:val="ListParagraph"/>
        <w:ind w:left="1080"/>
        <w:rPr>
          <w:b/>
          <w:sz w:val="24"/>
        </w:rPr>
      </w:pPr>
    </w:p>
    <w:p w:rsidR="00553787" w:rsidRDefault="00553787" w:rsidP="00553787">
      <w:pPr>
        <w:pStyle w:val="ListParagraph"/>
        <w:ind w:left="1080"/>
        <w:jc w:val="center"/>
        <w:rPr>
          <w:b/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222AF854" wp14:editId="7F40125C">
            <wp:extent cx="5057775" cy="4000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87" w:rsidRDefault="00553787" w:rsidP="00553787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>Figure 11</w:t>
      </w:r>
      <w:r>
        <w:rPr>
          <w:sz w:val="24"/>
        </w:rPr>
        <w:t xml:space="preserve">: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Time domain plots for </w:t>
      </w:r>
      <w:proofErr w:type="spellStart"/>
      <w:r w:rsidR="00F1675F">
        <w:rPr>
          <w:sz w:val="24"/>
        </w:rPr>
        <w:t>gaussian</w:t>
      </w:r>
      <w:proofErr w:type="spellEnd"/>
      <w:r>
        <w:rPr>
          <w:sz w:val="24"/>
        </w:rPr>
        <w:t xml:space="preserve"> function</w:t>
      </w:r>
    </w:p>
    <w:p w:rsidR="00553787" w:rsidRDefault="00553787" w:rsidP="00553787">
      <w:pPr>
        <w:pStyle w:val="ListParagraph"/>
        <w:ind w:left="1080"/>
        <w:jc w:val="center"/>
        <w:rPr>
          <w:sz w:val="24"/>
        </w:rPr>
      </w:pPr>
    </w:p>
    <w:p w:rsidR="00553787" w:rsidRDefault="00F1675F" w:rsidP="00553787">
      <w:pPr>
        <w:pStyle w:val="ListParagraph"/>
        <w:ind w:left="1080"/>
        <w:jc w:val="center"/>
        <w:rPr>
          <w:sz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466D6DDE" wp14:editId="25D59475">
            <wp:extent cx="4511080" cy="37426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8976" cy="37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87" w:rsidRDefault="00553787" w:rsidP="00553787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>Figure 12</w:t>
      </w:r>
      <w:r>
        <w:rPr>
          <w:sz w:val="24"/>
        </w:rPr>
        <w:t xml:space="preserve">: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Frequency Spectrum for </w:t>
      </w:r>
      <w:proofErr w:type="spellStart"/>
      <w:r w:rsidR="00F1675F">
        <w:rPr>
          <w:sz w:val="24"/>
        </w:rPr>
        <w:t>gaussian</w:t>
      </w:r>
      <w:proofErr w:type="spellEnd"/>
      <w:r>
        <w:rPr>
          <w:sz w:val="24"/>
        </w:rPr>
        <w:t xml:space="preserve"> function</w:t>
      </w:r>
    </w:p>
    <w:p w:rsidR="00F1675F" w:rsidRPr="00E67E3C" w:rsidRDefault="00F1675F" w:rsidP="00553787">
      <w:pPr>
        <w:pStyle w:val="ListParagraph"/>
        <w:ind w:left="1080"/>
        <w:jc w:val="center"/>
        <w:rPr>
          <w:sz w:val="24"/>
        </w:rPr>
      </w:pPr>
    </w:p>
    <w:p w:rsidR="00553787" w:rsidRDefault="00553787" w:rsidP="00553787">
      <w:pPr>
        <w:pStyle w:val="ListParagraph"/>
        <w:ind w:left="1080"/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7C62DBB9" wp14:editId="77943CA4">
            <wp:extent cx="4580446" cy="3859619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5166" cy="38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87" w:rsidRDefault="00553787" w:rsidP="00553787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>Figure 13</w:t>
      </w:r>
      <w:r>
        <w:rPr>
          <w:sz w:val="24"/>
        </w:rPr>
        <w:t xml:space="preserve">: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Frequency Spectrum for </w:t>
      </w:r>
      <w:proofErr w:type="spellStart"/>
      <w:r w:rsidR="00F1675F">
        <w:rPr>
          <w:sz w:val="24"/>
        </w:rPr>
        <w:t>gaussian</w:t>
      </w:r>
      <w:proofErr w:type="spellEnd"/>
      <w:r>
        <w:rPr>
          <w:sz w:val="24"/>
        </w:rPr>
        <w:t xml:space="preserve"> function</w:t>
      </w:r>
    </w:p>
    <w:p w:rsidR="00F1675F" w:rsidRDefault="00F1675F" w:rsidP="00F167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When the </w:t>
      </w:r>
      <w:proofErr w:type="spellStart"/>
      <w:r>
        <w:rPr>
          <w:sz w:val="24"/>
        </w:rPr>
        <w:t>timestep</w:t>
      </w:r>
      <w:proofErr w:type="spellEnd"/>
      <w:r>
        <w:rPr>
          <w:sz w:val="24"/>
        </w:rPr>
        <w:t xml:space="preserve"> is increased, the signal becomes less properly modelled in the time domain, the signals seem a bit distorted.</w:t>
      </w:r>
    </w:p>
    <w:p w:rsidR="00F1675F" w:rsidRDefault="00F1675F" w:rsidP="00F1675F">
      <w:pPr>
        <w:ind w:left="360"/>
        <w:rPr>
          <w:sz w:val="24"/>
        </w:rPr>
      </w:pPr>
    </w:p>
    <w:p w:rsidR="00F1675F" w:rsidRDefault="00F1675F" w:rsidP="00F1675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Question 3:</w:t>
      </w:r>
    </w:p>
    <w:p w:rsidR="00F1675F" w:rsidRDefault="00F1675F" w:rsidP="00F1675F">
      <w:pPr>
        <w:rPr>
          <w:sz w:val="24"/>
        </w:rPr>
      </w:pPr>
      <w:r>
        <w:rPr>
          <w:sz w:val="24"/>
        </w:rPr>
        <w:t>This part of the experiment involved simulating the circuit with a current source representing noise in a resistor.</w:t>
      </w:r>
    </w:p>
    <w:p w:rsidR="00F1675F" w:rsidRPr="004B46A4" w:rsidRDefault="00F1675F" w:rsidP="00F1675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The current source was added as an extra term in the G, C, F, and V matrices</w:t>
      </w:r>
      <w:r w:rsidR="004B46A4">
        <w:rPr>
          <w:sz w:val="24"/>
        </w:rPr>
        <w:t>, increasing their sizes from 7 elements (equations) to 8. The updated G matrix from MATLAB is shown below:</w:t>
      </w:r>
    </w:p>
    <w:p w:rsidR="004B46A4" w:rsidRDefault="004B46A4" w:rsidP="004B46A4">
      <w:pPr>
        <w:pStyle w:val="ListParagraph"/>
        <w:rPr>
          <w:b/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7CEF1778" wp14:editId="64AA5BF1">
            <wp:extent cx="5943600" cy="1742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A4" w:rsidRDefault="004B46A4" w:rsidP="004B46A4">
      <w:pPr>
        <w:pStyle w:val="ListParagraph"/>
        <w:rPr>
          <w:b/>
          <w:sz w:val="24"/>
        </w:rPr>
      </w:pPr>
    </w:p>
    <w:p w:rsidR="004B46A4" w:rsidRDefault="004B46A4" w:rsidP="004B46A4">
      <w:pPr>
        <w:pStyle w:val="ListParagraph"/>
        <w:numPr>
          <w:ilvl w:val="0"/>
          <w:numId w:val="3"/>
        </w:numPr>
        <w:rPr>
          <w:sz w:val="24"/>
        </w:rPr>
      </w:pPr>
      <w:r w:rsidRPr="004B46A4">
        <w:rPr>
          <w:sz w:val="24"/>
        </w:rPr>
        <w:t>The updated C Matrix is shown below</w:t>
      </w:r>
      <w:r>
        <w:rPr>
          <w:sz w:val="24"/>
        </w:rPr>
        <w:t xml:space="preserve"> </w:t>
      </w:r>
    </w:p>
    <w:p w:rsidR="004B46A4" w:rsidRDefault="004B46A4" w:rsidP="004B46A4">
      <w:pPr>
        <w:pStyle w:val="ListParagraph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69664A22" wp14:editId="1C5948B2">
            <wp:extent cx="5943600" cy="17760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A4" w:rsidRDefault="004B46A4" w:rsidP="004B46A4">
      <w:pPr>
        <w:pStyle w:val="ListParagraph"/>
        <w:rPr>
          <w:sz w:val="24"/>
        </w:rPr>
      </w:pPr>
    </w:p>
    <w:p w:rsidR="004B46A4" w:rsidRDefault="004B46A4" w:rsidP="004B46A4">
      <w:pPr>
        <w:pStyle w:val="ListParagraph"/>
        <w:rPr>
          <w:sz w:val="24"/>
        </w:rPr>
      </w:pPr>
    </w:p>
    <w:p w:rsidR="004B46A4" w:rsidRPr="004B46A4" w:rsidRDefault="004B46A4" w:rsidP="004B46A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When the circuit was simulated, the signal looked noisy. The noisy output signal plot, along with the frequency spectrum plots are shown below:</w:t>
      </w:r>
    </w:p>
    <w:p w:rsidR="004B46A4" w:rsidRDefault="004B46A4" w:rsidP="004B46A4">
      <w:pPr>
        <w:rPr>
          <w:b/>
          <w:sz w:val="24"/>
        </w:rPr>
      </w:pPr>
    </w:p>
    <w:p w:rsidR="004B46A4" w:rsidRDefault="004B46A4" w:rsidP="004B46A4">
      <w:pPr>
        <w:rPr>
          <w:b/>
          <w:sz w:val="24"/>
        </w:rPr>
      </w:pPr>
    </w:p>
    <w:p w:rsidR="004B46A4" w:rsidRDefault="004B46A4" w:rsidP="004B46A4">
      <w:pPr>
        <w:rPr>
          <w:b/>
          <w:sz w:val="24"/>
        </w:rPr>
      </w:pPr>
    </w:p>
    <w:p w:rsidR="004B46A4" w:rsidRDefault="004B46A4" w:rsidP="004B46A4">
      <w:pPr>
        <w:rPr>
          <w:b/>
          <w:sz w:val="24"/>
        </w:rPr>
      </w:pPr>
    </w:p>
    <w:p w:rsidR="004B46A4" w:rsidRDefault="0014159E" w:rsidP="0014159E">
      <w:pPr>
        <w:jc w:val="center"/>
        <w:rPr>
          <w:sz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424DD98B" wp14:editId="7E158826">
            <wp:extent cx="4339092" cy="3646967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444" cy="36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9E" w:rsidRDefault="0014159E" w:rsidP="0014159E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 xml:space="preserve">Figure 11: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Time domain plots for </w:t>
      </w:r>
      <w:proofErr w:type="spellStart"/>
      <w:r>
        <w:rPr>
          <w:sz w:val="24"/>
        </w:rPr>
        <w:t>gaussian</w:t>
      </w:r>
      <w:proofErr w:type="spellEnd"/>
      <w:r>
        <w:rPr>
          <w:sz w:val="24"/>
        </w:rPr>
        <w:t xml:space="preserve"> function</w:t>
      </w:r>
    </w:p>
    <w:p w:rsidR="0014159E" w:rsidRDefault="0014159E" w:rsidP="0014159E">
      <w:pPr>
        <w:pStyle w:val="ListParagraph"/>
        <w:ind w:left="1080"/>
        <w:jc w:val="center"/>
        <w:rPr>
          <w:sz w:val="24"/>
        </w:rPr>
      </w:pPr>
    </w:p>
    <w:p w:rsidR="0014159E" w:rsidRDefault="0014159E" w:rsidP="0014159E">
      <w:pPr>
        <w:pStyle w:val="ListParagraph"/>
        <w:ind w:left="1080"/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65E0EDFF" wp14:editId="73D7F9DF">
            <wp:extent cx="4359349" cy="3528997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5236" cy="35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9E" w:rsidRDefault="0014159E" w:rsidP="0014159E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 xml:space="preserve">Figure 12: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Frequency Spectrum for </w:t>
      </w:r>
      <w:proofErr w:type="spellStart"/>
      <w:r>
        <w:rPr>
          <w:sz w:val="24"/>
        </w:rPr>
        <w:t>gaussian</w:t>
      </w:r>
      <w:proofErr w:type="spellEnd"/>
      <w:r>
        <w:rPr>
          <w:sz w:val="24"/>
        </w:rPr>
        <w:t xml:space="preserve"> function</w:t>
      </w:r>
    </w:p>
    <w:p w:rsidR="0014159E" w:rsidRPr="00E67E3C" w:rsidRDefault="0014159E" w:rsidP="0014159E">
      <w:pPr>
        <w:pStyle w:val="ListParagraph"/>
        <w:ind w:left="1080"/>
        <w:jc w:val="center"/>
        <w:rPr>
          <w:sz w:val="24"/>
        </w:rPr>
      </w:pPr>
    </w:p>
    <w:p w:rsidR="0014159E" w:rsidRDefault="0014159E" w:rsidP="0014159E">
      <w:pPr>
        <w:pStyle w:val="ListParagraph"/>
        <w:ind w:left="1080"/>
        <w:jc w:val="center"/>
        <w:rPr>
          <w:sz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5C9EA60" wp14:editId="5305BF15">
            <wp:extent cx="4520990" cy="35831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6638" cy="358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9E" w:rsidRDefault="0014159E" w:rsidP="0014159E">
      <w:pPr>
        <w:pStyle w:val="ListParagraph"/>
        <w:ind w:left="1080"/>
        <w:jc w:val="center"/>
        <w:rPr>
          <w:sz w:val="24"/>
        </w:rPr>
      </w:pPr>
      <w:r>
        <w:rPr>
          <w:sz w:val="24"/>
        </w:rPr>
        <w:t xml:space="preserve">Figure 13: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Frequency Spectrum for </w:t>
      </w:r>
      <w:proofErr w:type="spellStart"/>
      <w:r>
        <w:rPr>
          <w:sz w:val="24"/>
        </w:rPr>
        <w:t>gaussian</w:t>
      </w:r>
      <w:proofErr w:type="spellEnd"/>
      <w:r>
        <w:rPr>
          <w:sz w:val="24"/>
        </w:rPr>
        <w:t xml:space="preserve"> function</w:t>
      </w:r>
    </w:p>
    <w:p w:rsidR="0014159E" w:rsidRDefault="0014159E" w:rsidP="0014159E">
      <w:pPr>
        <w:rPr>
          <w:sz w:val="24"/>
        </w:rPr>
      </w:pPr>
      <w:r>
        <w:rPr>
          <w:sz w:val="24"/>
        </w:rPr>
        <w:tab/>
      </w:r>
    </w:p>
    <w:p w:rsidR="0014159E" w:rsidRDefault="0014159E" w:rsidP="0014159E">
      <w:pPr>
        <w:rPr>
          <w:sz w:val="24"/>
        </w:rPr>
      </w:pPr>
    </w:p>
    <w:p w:rsidR="0014159E" w:rsidRDefault="0014159E" w:rsidP="0014159E">
      <w:pPr>
        <w:rPr>
          <w:sz w:val="24"/>
        </w:rPr>
      </w:pPr>
    </w:p>
    <w:p w:rsidR="0014159E" w:rsidRDefault="0014159E" w:rsidP="0014159E">
      <w:pPr>
        <w:rPr>
          <w:sz w:val="24"/>
        </w:rPr>
      </w:pPr>
    </w:p>
    <w:p w:rsidR="0014159E" w:rsidRDefault="0014159E" w:rsidP="0014159E">
      <w:pPr>
        <w:rPr>
          <w:sz w:val="24"/>
        </w:rPr>
      </w:pPr>
    </w:p>
    <w:p w:rsidR="0014159E" w:rsidRDefault="0014159E" w:rsidP="0014159E">
      <w:pPr>
        <w:ind w:firstLine="720"/>
        <w:rPr>
          <w:sz w:val="24"/>
        </w:rPr>
      </w:pPr>
      <w:r>
        <w:rPr>
          <w:sz w:val="24"/>
        </w:rPr>
        <w:t>The plots with the varying capacitance values are shown below:</w:t>
      </w:r>
    </w:p>
    <w:p w:rsidR="0014159E" w:rsidRPr="004B46A4" w:rsidRDefault="0014159E" w:rsidP="0014159E">
      <w:pPr>
        <w:jc w:val="center"/>
        <w:rPr>
          <w:sz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5BCC5FD" wp14:editId="5253378B">
            <wp:extent cx="4500891" cy="36469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0874" cy="365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A4" w:rsidRDefault="0014159E" w:rsidP="0014159E">
      <w:pPr>
        <w:pStyle w:val="ListParagraph"/>
        <w:jc w:val="center"/>
        <w:rPr>
          <w:sz w:val="24"/>
        </w:rPr>
      </w:pPr>
      <w:r>
        <w:rPr>
          <w:sz w:val="24"/>
        </w:rPr>
        <w:t xml:space="preserve">Figure 17: 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with C = 0.0001F</w:t>
      </w:r>
    </w:p>
    <w:p w:rsidR="0014159E" w:rsidRDefault="0014159E" w:rsidP="0014159E">
      <w:pPr>
        <w:pStyle w:val="ListParagraph"/>
        <w:jc w:val="center"/>
        <w:rPr>
          <w:sz w:val="24"/>
        </w:rPr>
      </w:pPr>
    </w:p>
    <w:p w:rsidR="0014159E" w:rsidRDefault="0014159E" w:rsidP="0014159E">
      <w:pPr>
        <w:pStyle w:val="ListParagraph"/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7DC8EA1C" wp14:editId="34F749E5">
            <wp:extent cx="4546969" cy="3479566"/>
            <wp:effectExtent l="0" t="0" r="635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55" cy="34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9E" w:rsidRDefault="0014159E" w:rsidP="0014159E">
      <w:pPr>
        <w:pStyle w:val="ListParagraph"/>
        <w:jc w:val="center"/>
        <w:rPr>
          <w:sz w:val="24"/>
        </w:rPr>
      </w:pPr>
      <w:r>
        <w:rPr>
          <w:sz w:val="24"/>
        </w:rPr>
        <w:t xml:space="preserve">Figure 18: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Frequency Spectrum with C = 0.0001F</w:t>
      </w:r>
    </w:p>
    <w:p w:rsidR="004B46A4" w:rsidRDefault="004B46A4" w:rsidP="004B46A4">
      <w:pPr>
        <w:pStyle w:val="ListParagraph"/>
        <w:rPr>
          <w:sz w:val="24"/>
        </w:rPr>
      </w:pPr>
    </w:p>
    <w:p w:rsidR="0014159E" w:rsidRPr="004B46A4" w:rsidRDefault="0014159E" w:rsidP="0014159E">
      <w:pPr>
        <w:jc w:val="center"/>
        <w:rPr>
          <w:sz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26F8FC10" wp14:editId="27BB2106">
            <wp:extent cx="4472849" cy="3413051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8170" cy="34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9E" w:rsidRDefault="0014159E" w:rsidP="0014159E">
      <w:pPr>
        <w:pStyle w:val="ListParagraph"/>
        <w:jc w:val="center"/>
        <w:rPr>
          <w:sz w:val="24"/>
        </w:rPr>
      </w:pPr>
      <w:r>
        <w:rPr>
          <w:sz w:val="24"/>
        </w:rPr>
        <w:t xml:space="preserve">Figure </w:t>
      </w:r>
      <w:r>
        <w:rPr>
          <w:sz w:val="24"/>
        </w:rPr>
        <w:t xml:space="preserve">17: 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with C = 0.00</w:t>
      </w:r>
      <w:r>
        <w:rPr>
          <w:sz w:val="24"/>
        </w:rPr>
        <w:t>1F</w:t>
      </w:r>
    </w:p>
    <w:p w:rsidR="0014159E" w:rsidRDefault="0014159E" w:rsidP="0014159E">
      <w:pPr>
        <w:pStyle w:val="ListParagraph"/>
        <w:jc w:val="center"/>
        <w:rPr>
          <w:sz w:val="24"/>
        </w:rPr>
      </w:pPr>
    </w:p>
    <w:p w:rsidR="0014159E" w:rsidRDefault="00CB34FE" w:rsidP="0014159E">
      <w:pPr>
        <w:pStyle w:val="ListParagraph"/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21DFCE66" wp14:editId="768D2B84">
            <wp:extent cx="4834356" cy="3817088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138" cy="382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A4" w:rsidRPr="00CB34FE" w:rsidRDefault="0014159E" w:rsidP="00CB34FE">
      <w:pPr>
        <w:pStyle w:val="ListParagraph"/>
        <w:jc w:val="center"/>
        <w:rPr>
          <w:sz w:val="24"/>
        </w:rPr>
      </w:pPr>
      <w:r>
        <w:rPr>
          <w:sz w:val="24"/>
        </w:rPr>
        <w:t xml:space="preserve">Figure 18: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Frequency Spectrum with C = 0.0001F</w:t>
      </w:r>
    </w:p>
    <w:p w:rsidR="00CB34FE" w:rsidRPr="004B46A4" w:rsidRDefault="00CB34FE" w:rsidP="00CB34FE">
      <w:pPr>
        <w:jc w:val="center"/>
        <w:rPr>
          <w:sz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22E92337" wp14:editId="34DB8F1A">
            <wp:extent cx="4340299" cy="3317111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871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FE" w:rsidRDefault="00CB34FE" w:rsidP="00CB34FE">
      <w:pPr>
        <w:pStyle w:val="ListParagraph"/>
        <w:jc w:val="center"/>
        <w:rPr>
          <w:sz w:val="24"/>
        </w:rPr>
      </w:pPr>
      <w:r>
        <w:rPr>
          <w:sz w:val="24"/>
        </w:rPr>
        <w:t xml:space="preserve">Figure </w:t>
      </w:r>
      <w:r>
        <w:rPr>
          <w:sz w:val="24"/>
        </w:rPr>
        <w:t xml:space="preserve">17: 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with C = 0.0</w:t>
      </w:r>
      <w:r>
        <w:rPr>
          <w:sz w:val="24"/>
        </w:rPr>
        <w:t>1F</w:t>
      </w:r>
    </w:p>
    <w:p w:rsidR="00CB34FE" w:rsidRDefault="00CB34FE" w:rsidP="00CB34FE">
      <w:pPr>
        <w:pStyle w:val="ListParagraph"/>
        <w:jc w:val="center"/>
        <w:rPr>
          <w:sz w:val="24"/>
        </w:rPr>
      </w:pPr>
    </w:p>
    <w:p w:rsidR="00CB34FE" w:rsidRDefault="00CB34FE" w:rsidP="00CB34FE">
      <w:pPr>
        <w:pStyle w:val="ListParagraph"/>
        <w:jc w:val="center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7FA808BD" wp14:editId="5933847C">
            <wp:extent cx="5181600" cy="3886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FE" w:rsidRDefault="00CB34FE" w:rsidP="00CB34FE">
      <w:pPr>
        <w:pStyle w:val="ListParagraph"/>
        <w:jc w:val="center"/>
        <w:rPr>
          <w:sz w:val="24"/>
        </w:rPr>
      </w:pPr>
      <w:r>
        <w:rPr>
          <w:sz w:val="24"/>
        </w:rPr>
        <w:t xml:space="preserve">Figure 18: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Frequency Spectrum with C = 0.01F</w:t>
      </w:r>
    </w:p>
    <w:p w:rsidR="004B46A4" w:rsidRDefault="004B46A4" w:rsidP="004B46A4">
      <w:pPr>
        <w:pStyle w:val="ListParagraph"/>
        <w:rPr>
          <w:b/>
          <w:sz w:val="24"/>
        </w:rPr>
      </w:pPr>
    </w:p>
    <w:p w:rsidR="00CB34FE" w:rsidRDefault="00CB34FE" w:rsidP="004B46A4">
      <w:pPr>
        <w:pStyle w:val="ListParagraph"/>
        <w:rPr>
          <w:sz w:val="24"/>
        </w:rPr>
      </w:pPr>
      <w:r>
        <w:rPr>
          <w:sz w:val="24"/>
        </w:rPr>
        <w:lastRenderedPageBreak/>
        <w:t>As C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increases, there seems to be a separation in the middle of the frequency spectrum curve.</w:t>
      </w:r>
    </w:p>
    <w:p w:rsidR="00CB34FE" w:rsidRDefault="00CB34FE" w:rsidP="004B46A4">
      <w:pPr>
        <w:pStyle w:val="ListParagraph"/>
        <w:rPr>
          <w:sz w:val="24"/>
        </w:rPr>
      </w:pPr>
    </w:p>
    <w:p w:rsidR="00CB34FE" w:rsidRDefault="00CB34FE" w:rsidP="004B46A4">
      <w:pPr>
        <w:pStyle w:val="ListParagraph"/>
        <w:rPr>
          <w:sz w:val="24"/>
        </w:rPr>
      </w:pPr>
      <w:r>
        <w:rPr>
          <w:sz w:val="24"/>
        </w:rPr>
        <w:t xml:space="preserve">The plots of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with 2 different </w:t>
      </w:r>
      <w:proofErr w:type="spellStart"/>
      <w:r>
        <w:rPr>
          <w:sz w:val="24"/>
        </w:rPr>
        <w:t>timesteps</w:t>
      </w:r>
      <w:proofErr w:type="spellEnd"/>
      <w:r>
        <w:rPr>
          <w:sz w:val="24"/>
        </w:rPr>
        <w:t xml:space="preserve"> are shown in the figures below:</w:t>
      </w:r>
    </w:p>
    <w:p w:rsidR="00CB34FE" w:rsidRDefault="00CB34FE" w:rsidP="004B46A4">
      <w:pPr>
        <w:pStyle w:val="ListParagraph"/>
        <w:rPr>
          <w:sz w:val="24"/>
        </w:rPr>
      </w:pPr>
    </w:p>
    <w:p w:rsidR="00CB34FE" w:rsidRDefault="00CB34FE" w:rsidP="004B46A4">
      <w:pPr>
        <w:pStyle w:val="ListParagraph"/>
        <w:rPr>
          <w:sz w:val="24"/>
        </w:rPr>
      </w:pPr>
      <w:r>
        <w:rPr>
          <w:noProof/>
          <w:lang w:val="en-CA" w:eastAsia="en-CA"/>
        </w:rPr>
        <w:drawing>
          <wp:inline distT="0" distB="0" distL="0" distR="0" wp14:anchorId="713B47C8" wp14:editId="76C7356A">
            <wp:extent cx="5229225" cy="39433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FE" w:rsidRDefault="00CB34FE" w:rsidP="00CB34FE">
      <w:pPr>
        <w:pStyle w:val="ListParagraph"/>
        <w:jc w:val="center"/>
        <w:rPr>
          <w:sz w:val="24"/>
        </w:rPr>
      </w:pPr>
      <w:r>
        <w:rPr>
          <w:sz w:val="24"/>
        </w:rPr>
        <w:t xml:space="preserve">Figure 2X: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with </w:t>
      </w:r>
      <w:proofErr w:type="spellStart"/>
      <w:r>
        <w:rPr>
          <w:sz w:val="24"/>
        </w:rPr>
        <w:t>dt</w:t>
      </w:r>
      <w:proofErr w:type="spellEnd"/>
      <w:r>
        <w:rPr>
          <w:sz w:val="24"/>
        </w:rPr>
        <w:t xml:space="preserve"> = 0.01s</w:t>
      </w:r>
    </w:p>
    <w:p w:rsidR="00CB34FE" w:rsidRDefault="00CB34FE" w:rsidP="00CB34FE">
      <w:pPr>
        <w:pStyle w:val="ListParagraph"/>
        <w:jc w:val="center"/>
        <w:rPr>
          <w:sz w:val="24"/>
        </w:rPr>
      </w:pPr>
    </w:p>
    <w:p w:rsidR="00CB34FE" w:rsidRDefault="00CB34FE" w:rsidP="00CB34FE">
      <w:pPr>
        <w:pStyle w:val="ListParagraph"/>
        <w:jc w:val="center"/>
        <w:rPr>
          <w:sz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FD43A42" wp14:editId="57430750">
            <wp:extent cx="5191125" cy="39338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FE" w:rsidRDefault="00CB34FE" w:rsidP="00CB34FE">
      <w:pPr>
        <w:pStyle w:val="ListParagraph"/>
        <w:jc w:val="center"/>
        <w:rPr>
          <w:sz w:val="24"/>
        </w:rPr>
      </w:pPr>
      <w:r>
        <w:rPr>
          <w:sz w:val="24"/>
        </w:rPr>
        <w:t xml:space="preserve">Figure 2X: </w:t>
      </w:r>
      <w:proofErr w:type="gramStart"/>
      <w:r>
        <w:rPr>
          <w:sz w:val="24"/>
        </w:rPr>
        <w:t>Vin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Vout</w:t>
      </w:r>
      <w:proofErr w:type="spellEnd"/>
      <w:r>
        <w:rPr>
          <w:sz w:val="24"/>
        </w:rPr>
        <w:t xml:space="preserve"> with </w:t>
      </w:r>
      <w:proofErr w:type="spellStart"/>
      <w:r>
        <w:rPr>
          <w:sz w:val="24"/>
        </w:rPr>
        <w:t>dt</w:t>
      </w:r>
      <w:proofErr w:type="spellEnd"/>
      <w:r>
        <w:rPr>
          <w:sz w:val="24"/>
        </w:rPr>
        <w:t xml:space="preserve"> = 0.0001s</w:t>
      </w:r>
    </w:p>
    <w:p w:rsidR="00CB34FE" w:rsidRDefault="00CB34FE" w:rsidP="00CB34FE">
      <w:pPr>
        <w:pStyle w:val="ListParagraph"/>
        <w:jc w:val="center"/>
        <w:rPr>
          <w:sz w:val="24"/>
        </w:rPr>
      </w:pPr>
    </w:p>
    <w:p w:rsidR="00CB34FE" w:rsidRDefault="00CB34FE" w:rsidP="00CB34FE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Question 4:</w:t>
      </w:r>
    </w:p>
    <w:p w:rsidR="00CB34FE" w:rsidRPr="00CB34FE" w:rsidRDefault="00CB34FE" w:rsidP="00CB34F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 Jacobian (J) matrix will need to be made, along with a B matrix, to solve the problem by iteration and differentiation. The simulation will need to be done with two loops, instead of one as before. This is shown in the submitted code.</w:t>
      </w:r>
    </w:p>
    <w:p w:rsidR="00CB34FE" w:rsidRDefault="00CB34FE" w:rsidP="00CB34FE">
      <w:pPr>
        <w:pStyle w:val="ListParagraph"/>
        <w:ind w:left="1080"/>
        <w:rPr>
          <w:sz w:val="24"/>
        </w:rPr>
      </w:pPr>
      <w:r>
        <w:rPr>
          <w:sz w:val="24"/>
        </w:rPr>
        <w:t xml:space="preserve">The non-linear </w:t>
      </w:r>
      <w:r w:rsidR="008E27E8">
        <w:rPr>
          <w:sz w:val="24"/>
        </w:rPr>
        <w:t xml:space="preserve">gain would add more spikes (harmonics to the </w:t>
      </w:r>
      <w:proofErr w:type="spellStart"/>
      <w:r w:rsidR="008E27E8">
        <w:rPr>
          <w:sz w:val="24"/>
        </w:rPr>
        <w:t>Vout</w:t>
      </w:r>
      <w:proofErr w:type="spellEnd"/>
      <w:r w:rsidR="008E27E8">
        <w:rPr>
          <w:sz w:val="24"/>
        </w:rPr>
        <w:t xml:space="preserve"> signal) </w:t>
      </w:r>
      <w:proofErr w:type="gramStart"/>
      <w:r w:rsidR="008E27E8">
        <w:rPr>
          <w:sz w:val="24"/>
        </w:rPr>
        <w:t>But</w:t>
      </w:r>
      <w:proofErr w:type="gramEnd"/>
      <w:r w:rsidR="008E27E8">
        <w:rPr>
          <w:sz w:val="24"/>
        </w:rPr>
        <w:t xml:space="preserve"> the implementation did not work properly and the output was not as expected. </w:t>
      </w:r>
    </w:p>
    <w:p w:rsidR="008E27E8" w:rsidRPr="00CB34FE" w:rsidRDefault="008E27E8" w:rsidP="00CB34FE">
      <w:pPr>
        <w:pStyle w:val="ListParagraph"/>
        <w:ind w:left="1080"/>
        <w:rPr>
          <w:b/>
          <w:sz w:val="24"/>
        </w:rPr>
      </w:pPr>
      <w:bookmarkStart w:id="0" w:name="_GoBack"/>
      <w:bookmarkEnd w:id="0"/>
    </w:p>
    <w:sectPr w:rsidR="008E27E8" w:rsidRPr="00CB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87" w:rsidRDefault="00553787" w:rsidP="00553787">
      <w:pPr>
        <w:spacing w:after="0" w:line="240" w:lineRule="auto"/>
      </w:pPr>
      <w:r>
        <w:separator/>
      </w:r>
    </w:p>
  </w:endnote>
  <w:endnote w:type="continuationSeparator" w:id="0">
    <w:p w:rsidR="00553787" w:rsidRDefault="00553787" w:rsidP="0055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87" w:rsidRDefault="00553787" w:rsidP="00553787">
      <w:pPr>
        <w:spacing w:after="0" w:line="240" w:lineRule="auto"/>
      </w:pPr>
      <w:r>
        <w:separator/>
      </w:r>
    </w:p>
  </w:footnote>
  <w:footnote w:type="continuationSeparator" w:id="0">
    <w:p w:rsidR="00553787" w:rsidRDefault="00553787" w:rsidP="00553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86F"/>
    <w:multiLevelType w:val="hybridMultilevel"/>
    <w:tmpl w:val="54A244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2DE"/>
    <w:multiLevelType w:val="hybridMultilevel"/>
    <w:tmpl w:val="EB105DF2"/>
    <w:lvl w:ilvl="0" w:tplc="9D8C6D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83003"/>
    <w:multiLevelType w:val="hybridMultilevel"/>
    <w:tmpl w:val="3BFCB0F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B5C84"/>
    <w:multiLevelType w:val="hybridMultilevel"/>
    <w:tmpl w:val="6C766C80"/>
    <w:lvl w:ilvl="0" w:tplc="6D78F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0C"/>
    <w:rsid w:val="0014159E"/>
    <w:rsid w:val="004B46A4"/>
    <w:rsid w:val="00553787"/>
    <w:rsid w:val="00690C0C"/>
    <w:rsid w:val="008E27E8"/>
    <w:rsid w:val="00913BCB"/>
    <w:rsid w:val="00CB34FE"/>
    <w:rsid w:val="00CB36EC"/>
    <w:rsid w:val="00E103D1"/>
    <w:rsid w:val="00E67E3C"/>
    <w:rsid w:val="00F1675F"/>
    <w:rsid w:val="00F2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F622"/>
  <w15:chartTrackingRefBased/>
  <w15:docId w15:val="{4C43F510-A4BE-4DB3-BAF1-1C6A40B6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787"/>
  </w:style>
  <w:style w:type="paragraph" w:styleId="Footer">
    <w:name w:val="footer"/>
    <w:basedOn w:val="Normal"/>
    <w:link w:val="FooterChar"/>
    <w:uiPriority w:val="99"/>
    <w:unhideWhenUsed/>
    <w:rsid w:val="0055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EB147D02</Template>
  <TotalTime>130</TotalTime>
  <Pages>18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 Department of Electronics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Peters</dc:creator>
  <cp:keywords/>
  <dc:description/>
  <cp:lastModifiedBy>Chukwuemeka Peters</cp:lastModifiedBy>
  <cp:revision>1</cp:revision>
  <dcterms:created xsi:type="dcterms:W3CDTF">2018-04-10T01:46:00Z</dcterms:created>
  <dcterms:modified xsi:type="dcterms:W3CDTF">2018-04-10T03:56:00Z</dcterms:modified>
</cp:coreProperties>
</file>